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7" w:rsidRDefault="00B93648">
      <w:pPr>
        <w:pStyle w:val="Tytu"/>
      </w:pPr>
      <w:bookmarkStart w:id="0" w:name="_GoBack"/>
      <w:bookmarkEnd w:id="0"/>
      <w:r>
        <w:t>Kwiaciarnia internetowa</w:t>
      </w:r>
    </w:p>
    <w:p w:rsidR="00685AA7" w:rsidRDefault="00E6561F" w:rsidP="006D385B">
      <w:pPr>
        <w:pStyle w:val="Tytu"/>
      </w:pPr>
      <w:r>
        <w:t>Wizja</w:t>
      </w:r>
    </w:p>
    <w:p w:rsidR="00685AA7" w:rsidRDefault="00685AA7"/>
    <w:p w:rsidR="00685AA7" w:rsidRDefault="00E6561F">
      <w:pPr>
        <w:pStyle w:val="Nagwek1"/>
      </w:pPr>
      <w:bookmarkStart w:id="1" w:name="_Toc436203377"/>
      <w:bookmarkStart w:id="2" w:name="_Toc452813577"/>
      <w:r>
        <w:t>Wprowadzenie</w:t>
      </w:r>
    </w:p>
    <w:p w:rsidR="00B54B55" w:rsidRPr="00B54B55" w:rsidRDefault="00B54B55" w:rsidP="00B54B55">
      <w:pPr>
        <w:pStyle w:val="Tekstpodstawowy"/>
        <w:ind w:left="0"/>
        <w:rPr>
          <w:lang w:val="pl-PL"/>
        </w:rPr>
      </w:pPr>
      <w:r>
        <w:tab/>
      </w:r>
      <w:r w:rsidRPr="00B54B55">
        <w:rPr>
          <w:lang w:val="pl-PL"/>
        </w:rPr>
        <w:t>Serwis kwiaciarni internetowej służy do zama</w:t>
      </w:r>
      <w:r>
        <w:rPr>
          <w:lang w:val="pl-PL"/>
        </w:rPr>
        <w:t>wiania wyrobów kwiatowych (bukiety, wiązanki itp.) przedstawionych w ofercie kwiaciarni.</w:t>
      </w:r>
      <w:r w:rsidR="006A640E">
        <w:rPr>
          <w:lang w:val="pl-PL"/>
        </w:rPr>
        <w:t xml:space="preserve"> Tradycyjne kupno kwiatów wymaga poświęcenia dużej ilości czasu. Zamawianie przez internet pozwala na oszczędność czasu i wygodę użytkowania. </w:t>
      </w:r>
      <w:r>
        <w:rPr>
          <w:lang w:val="pl-PL"/>
        </w:rPr>
        <w:t>Wyroby</w:t>
      </w:r>
      <w:r w:rsidR="006A640E">
        <w:rPr>
          <w:lang w:val="pl-PL"/>
        </w:rPr>
        <w:t xml:space="preserve"> kwiatowe</w:t>
      </w:r>
      <w:r>
        <w:rPr>
          <w:lang w:val="pl-PL"/>
        </w:rPr>
        <w:t xml:space="preserve"> mogą być dostarczane pod wskazany adres lub odbierane osobiście</w:t>
      </w:r>
      <w:r w:rsidR="006A640E">
        <w:rPr>
          <w:lang w:val="pl-PL"/>
        </w:rPr>
        <w:t xml:space="preserve"> w placówce kwiaciarni</w:t>
      </w:r>
      <w:r>
        <w:rPr>
          <w:lang w:val="pl-PL"/>
        </w:rPr>
        <w:t xml:space="preserve">. Za złożone </w:t>
      </w:r>
      <w:r w:rsidR="006A640E">
        <w:rPr>
          <w:lang w:val="pl-PL"/>
        </w:rPr>
        <w:t>zamówienie można korzystając z bankowości internetowej</w:t>
      </w:r>
      <w:r>
        <w:rPr>
          <w:lang w:val="pl-PL"/>
        </w:rPr>
        <w:t xml:space="preserve"> lub przy odbiorze. </w:t>
      </w:r>
      <w:r w:rsidR="006A640E">
        <w:rPr>
          <w:lang w:val="pl-PL"/>
        </w:rPr>
        <w:t xml:space="preserve">Z witryny internetowej kwiaciarni mogą korzystać nie tylko klienci ale też jej pracownicy co pozwala na usprawnienie pracy kwiaciarni. </w:t>
      </w:r>
      <w:r w:rsidR="00085149">
        <w:rPr>
          <w:lang w:val="pl-PL"/>
        </w:rPr>
        <w:t xml:space="preserve"> </w:t>
      </w:r>
    </w:p>
    <w:p w:rsidR="00685AA7" w:rsidRPr="00A9118A" w:rsidRDefault="00685AA7">
      <w:pPr>
        <w:pStyle w:val="Nagwek1"/>
        <w:rPr>
          <w:lang w:val="pl-PL"/>
        </w:rPr>
      </w:pPr>
      <w:bookmarkStart w:id="3" w:name="_Toc512930906"/>
      <w:bookmarkStart w:id="4" w:name="_Toc20715755"/>
      <w:r w:rsidRPr="00A9118A">
        <w:rPr>
          <w:lang w:val="pl-PL"/>
        </w:rPr>
        <w:t>Po</w:t>
      </w:r>
      <w:bookmarkEnd w:id="1"/>
      <w:bookmarkEnd w:id="2"/>
      <w:bookmarkEnd w:id="3"/>
      <w:bookmarkEnd w:id="4"/>
      <w:r w:rsidR="00E6561F" w:rsidRPr="00A9118A">
        <w:rPr>
          <w:lang w:val="pl-PL"/>
        </w:rPr>
        <w:t xml:space="preserve">zycjonowanie </w:t>
      </w:r>
    </w:p>
    <w:p w:rsidR="00685AA7" w:rsidRPr="00A9118A" w:rsidRDefault="00E6561F">
      <w:pPr>
        <w:pStyle w:val="Nagwek2"/>
        <w:rPr>
          <w:lang w:val="pl-PL"/>
        </w:rPr>
      </w:pPr>
      <w:r w:rsidRPr="00A9118A">
        <w:rPr>
          <w:lang w:val="pl-PL"/>
        </w:rPr>
        <w:t>Sformułowanie problemu</w:t>
      </w:r>
    </w:p>
    <w:p w:rsidR="00685AA7" w:rsidRDefault="00685AA7" w:rsidP="006D385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8514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D385B" w:rsidRDefault="00085149" w:rsidP="006D385B">
            <w:pPr>
              <w:pStyle w:val="InfoBlue"/>
            </w:pPr>
            <w:r w:rsidRPr="006D385B">
              <w:t>Zamawianie kwiatów bez wychodzenia z domu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D385B" w:rsidRDefault="00085149" w:rsidP="006D385B">
            <w:pPr>
              <w:pStyle w:val="InfoBlue"/>
            </w:pPr>
            <w:r w:rsidRPr="006D385B">
              <w:t xml:space="preserve">Klientów kwiaciarni </w:t>
            </w:r>
          </w:p>
        </w:tc>
      </w:tr>
      <w:tr w:rsidR="00685AA7" w:rsidRPr="0008514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D385B" w:rsidRDefault="00085149" w:rsidP="006D385B">
            <w:pPr>
              <w:pStyle w:val="InfoBlue"/>
            </w:pPr>
            <w:r w:rsidRPr="006D385B">
              <w:t>Nie możnosć zamawiania kwiatów przez internet; konieczność wychodzenia z domu w celu wykon</w:t>
            </w:r>
            <w:r w:rsidR="006A640E" w:rsidRPr="006D385B">
              <w:t>ania zamówienia i jego opłacenia; brak możliwości zamawiania wyrobów kwiatowych na odległość np. z innego miasta</w:t>
            </w:r>
          </w:p>
        </w:tc>
      </w:tr>
      <w:tr w:rsidR="00685AA7" w:rsidRPr="009F69C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F69C0" w:rsidRDefault="00E6561F">
            <w:pPr>
              <w:pStyle w:val="Tekstpodstawowy"/>
              <w:ind w:left="72"/>
              <w:rPr>
                <w:lang w:val="pl-PL"/>
              </w:rPr>
            </w:pPr>
            <w:r w:rsidRPr="009F69C0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D385B" w:rsidRDefault="00085149" w:rsidP="006D385B">
            <w:pPr>
              <w:pStyle w:val="InfoBlue"/>
            </w:pPr>
            <w:r w:rsidRPr="006D385B">
              <w:t>Klient może zamawiać wyroby florystyczne przez internet, dzięki czemu oszczędza czas związany ze składaniem zamówienia w siedzibie kwia</w:t>
            </w:r>
            <w:r w:rsidR="009F69C0" w:rsidRPr="006D385B">
              <w:t xml:space="preserve">ciarni. Ponadto można złożyć zamówienie na odległość np. Z innego miasta bądź zza granicy. </w:t>
            </w:r>
          </w:p>
        </w:tc>
      </w:tr>
    </w:tbl>
    <w:p w:rsidR="00685AA7" w:rsidRPr="009F69C0" w:rsidRDefault="00E6561F">
      <w:pPr>
        <w:pStyle w:val="Nagwek2"/>
      </w:pPr>
      <w:r w:rsidRPr="009F69C0">
        <w:t>Opis pozycji produktu</w:t>
      </w:r>
    </w:p>
    <w:p w:rsidR="00685AA7" w:rsidRDefault="00685AA7" w:rsidP="006D385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F69C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F69C0" w:rsidRDefault="009F69C0" w:rsidP="006D385B">
            <w:pPr>
              <w:pStyle w:val="InfoBlue"/>
            </w:pPr>
            <w:r w:rsidRPr="009F69C0">
              <w:t>Floryści, osoby szukajace pre</w:t>
            </w:r>
            <w:r>
              <w:t xml:space="preserve">zentu, osoby chcące nabyć kwiaty do domu, </w:t>
            </w:r>
          </w:p>
        </w:tc>
      </w:tr>
      <w:tr w:rsidR="00685AA7" w:rsidRPr="009F69C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F69C0" w:rsidRDefault="009F69C0" w:rsidP="006D385B">
            <w:pPr>
              <w:pStyle w:val="InfoBlue"/>
            </w:pPr>
            <w:r w:rsidRPr="009F69C0">
              <w:t>Umożliwia zamawianie kwiatów przez witrynę</w:t>
            </w:r>
            <w:r>
              <w:t xml:space="preserve"> internetową </w:t>
            </w:r>
            <w:r w:rsidR="006A640E">
              <w:t>oraz przeglądanie oferty kwiaciarni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(Nazwa produktu)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F69C0" w:rsidP="006D385B">
            <w:pPr>
              <w:pStyle w:val="InfoBlue"/>
            </w:pPr>
            <w:r>
              <w:t xml:space="preserve">Kwiaciarnia Internetowa </w:t>
            </w:r>
            <w:r w:rsidR="00A6356D">
              <w:t>Kwi@tuszki</w:t>
            </w:r>
          </w:p>
        </w:tc>
      </w:tr>
      <w:tr w:rsidR="00685AA7" w:rsidRPr="00A6356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356D" w:rsidRDefault="00A6356D" w:rsidP="006D385B">
            <w:pPr>
              <w:pStyle w:val="InfoBlue"/>
            </w:pPr>
            <w:r w:rsidRPr="00A6356D">
              <w:t>Pozwala zamawiać kwiaty bez wychodzen</w:t>
            </w:r>
            <w:r>
              <w:t>ia z domu</w:t>
            </w:r>
          </w:p>
        </w:tc>
      </w:tr>
      <w:tr w:rsidR="00685AA7" w:rsidRPr="00A6356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356D" w:rsidRDefault="00A6356D" w:rsidP="006D385B">
            <w:pPr>
              <w:pStyle w:val="InfoBlue"/>
            </w:pPr>
            <w:r w:rsidRPr="00A6356D">
              <w:t xml:space="preserve">Tradycyjne kwiaciarnie bez </w:t>
            </w:r>
            <w:r w:rsidR="006A640E">
              <w:t>wsparcia witryn internetowych</w:t>
            </w:r>
          </w:p>
        </w:tc>
      </w:tr>
      <w:tr w:rsidR="00685AA7" w:rsidRPr="00A6356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A6356D" w:rsidRDefault="00A6356D" w:rsidP="006D385B">
            <w:pPr>
              <w:pStyle w:val="InfoBlue"/>
            </w:pPr>
            <w:r w:rsidRPr="00A6356D">
              <w:t>Umożliwia szybkie zamawianie kwiatów przez internet</w:t>
            </w:r>
          </w:p>
        </w:tc>
      </w:tr>
    </w:tbl>
    <w:p w:rsidR="00685AA7" w:rsidRDefault="00E6561F">
      <w:pPr>
        <w:pStyle w:val="Nagwek1"/>
      </w:pPr>
      <w:bookmarkStart w:id="5" w:name="_Toc436203381"/>
      <w:r>
        <w:t>Opis udziałowców i użytkowników</w:t>
      </w:r>
    </w:p>
    <w:p w:rsidR="00685AA7" w:rsidRDefault="00E6561F">
      <w:pPr>
        <w:pStyle w:val="Nagwek2"/>
      </w:pPr>
      <w:r>
        <w:t>Podsumowanie udziałowców</w:t>
      </w:r>
    </w:p>
    <w:p w:rsidR="00685AA7" w:rsidRDefault="00685AA7" w:rsidP="006D385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Nazwa</w:t>
            </w:r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r>
              <w:rPr>
                <w:b/>
                <w:bCs/>
              </w:rPr>
              <w:t>Odpowiedzialności</w:t>
            </w:r>
          </w:p>
        </w:tc>
      </w:tr>
      <w:tr w:rsidR="00685AA7" w:rsidRPr="00A6356D">
        <w:tc>
          <w:tcPr>
            <w:tcW w:w="1890" w:type="dxa"/>
          </w:tcPr>
          <w:p w:rsidR="00685AA7" w:rsidRDefault="00A6356D" w:rsidP="006D385B">
            <w:pPr>
              <w:pStyle w:val="InfoBlue"/>
            </w:pPr>
            <w:r>
              <w:t xml:space="preserve">Właściciel </w:t>
            </w:r>
          </w:p>
        </w:tc>
        <w:tc>
          <w:tcPr>
            <w:tcW w:w="2610" w:type="dxa"/>
          </w:tcPr>
          <w:p w:rsidR="00685AA7" w:rsidRPr="00A6356D" w:rsidRDefault="00A6356D" w:rsidP="006D385B">
            <w:pPr>
              <w:pStyle w:val="InfoBlue"/>
            </w:pPr>
            <w:r w:rsidRPr="00A6356D">
              <w:t>Właściciel kwiaciarni, posiadający największy udział</w:t>
            </w:r>
            <w:r>
              <w:t xml:space="preserve"> w dochodach pochodzących z uslug świadczonych przez kwiaciarnię w tym ze sprzedaży internetowej</w:t>
            </w:r>
            <w:r w:rsidR="00F752BF">
              <w:t>; zleceniodawca wykonania systemu</w:t>
            </w:r>
          </w:p>
        </w:tc>
        <w:tc>
          <w:tcPr>
            <w:tcW w:w="3960" w:type="dxa"/>
          </w:tcPr>
          <w:p w:rsidR="00410C79" w:rsidRPr="00410C79" w:rsidRDefault="00A6356D" w:rsidP="006D385B">
            <w:pPr>
              <w:pStyle w:val="InfoBlue"/>
            </w:pPr>
            <w:r w:rsidRPr="00A6356D">
              <w:t xml:space="preserve">Zapewnia produkty </w:t>
            </w:r>
            <w:r>
              <w:t xml:space="preserve">i fundusze potrzebne do wykonywania zleconych zamówień </w:t>
            </w:r>
            <w:r>
              <w:br/>
              <w:t>Zapewnie wypłaty dla pracowników kwiaciarni</w:t>
            </w:r>
            <w:r>
              <w:br/>
              <w:t xml:space="preserve">Dba o reklamę i wizerunek kwiaciarni </w:t>
            </w:r>
            <w:r>
              <w:br/>
              <w:t>Zapewnia miejsce pracy dla pracowników kwiaciarni</w:t>
            </w:r>
            <w:r>
              <w:br/>
              <w:t xml:space="preserve">Zapewnia fundusze potrzebne na zbudowanie witryny internetowej i jej obsługę </w:t>
            </w:r>
            <w:r>
              <w:br/>
              <w:t>Decyduje o wyborze pracowników i przydziela im odpowiedni zakres obowiązków</w:t>
            </w:r>
            <w:r w:rsidR="00F752BF">
              <w:br/>
              <w:t>Określa wymagania dotyczące systemu</w:t>
            </w:r>
            <w:r w:rsidR="00410C79">
              <w:br/>
              <w:t xml:space="preserve">Określa ofertę kwiaciarni </w:t>
            </w:r>
          </w:p>
        </w:tc>
      </w:tr>
      <w:tr w:rsidR="00A6356D" w:rsidRPr="00A6356D">
        <w:tc>
          <w:tcPr>
            <w:tcW w:w="1890" w:type="dxa"/>
          </w:tcPr>
          <w:p w:rsidR="00A6356D" w:rsidRDefault="00A6356D" w:rsidP="006D385B">
            <w:pPr>
              <w:pStyle w:val="InfoBlue"/>
            </w:pPr>
            <w:r>
              <w:t>Firma tworząca system</w:t>
            </w:r>
          </w:p>
        </w:tc>
        <w:tc>
          <w:tcPr>
            <w:tcW w:w="2610" w:type="dxa"/>
          </w:tcPr>
          <w:p w:rsidR="00A6356D" w:rsidRPr="00A6356D" w:rsidRDefault="00A6356D" w:rsidP="006D385B">
            <w:pPr>
              <w:pStyle w:val="InfoBlue"/>
            </w:pPr>
            <w:r>
              <w:t xml:space="preserve">Firma zajmująca się </w:t>
            </w:r>
            <w:r w:rsidR="00F752BF">
              <w:t xml:space="preserve">projektowaniem i implementacją </w:t>
            </w:r>
            <w:r>
              <w:t>witryny kwiaciarni internet</w:t>
            </w:r>
            <w:r w:rsidR="00F752BF">
              <w:t>owe joraz</w:t>
            </w:r>
            <w:r>
              <w:t xml:space="preserve"> jej obsługą wraz z konserwacją i rozwiązywaniem problemów. </w:t>
            </w:r>
          </w:p>
        </w:tc>
        <w:tc>
          <w:tcPr>
            <w:tcW w:w="3960" w:type="dxa"/>
          </w:tcPr>
          <w:p w:rsidR="00F752BF" w:rsidRPr="00F752BF" w:rsidRDefault="00F752BF" w:rsidP="006D385B">
            <w:pPr>
              <w:pStyle w:val="InfoBlue"/>
            </w:pPr>
            <w:r>
              <w:t>Dostarcza działający system internetowej kwiaciarni, spelniający wymagania określone przez właściciela kwiaciarni i jej pracowników</w:t>
            </w:r>
            <w:r>
              <w:br/>
              <w:t xml:space="preserve">Naprawia na bieżąco występujące błędy i zapobiega powstawaniu nowych </w:t>
            </w:r>
            <w:r>
              <w:br/>
              <w:t>Zapewnia szkolenie dotyczące obsługi serwisu internetowego dla pracowników</w:t>
            </w:r>
            <w:r>
              <w:br/>
            </w:r>
          </w:p>
        </w:tc>
      </w:tr>
      <w:tr w:rsidR="00F752BF" w:rsidRPr="00A6356D">
        <w:tc>
          <w:tcPr>
            <w:tcW w:w="1890" w:type="dxa"/>
          </w:tcPr>
          <w:p w:rsidR="00F752BF" w:rsidRDefault="00F752BF" w:rsidP="006D385B">
            <w:pPr>
              <w:pStyle w:val="InfoBlue"/>
            </w:pPr>
            <w:r>
              <w:t>Administrator</w:t>
            </w:r>
          </w:p>
        </w:tc>
        <w:tc>
          <w:tcPr>
            <w:tcW w:w="2610" w:type="dxa"/>
          </w:tcPr>
          <w:p w:rsidR="00F752BF" w:rsidRDefault="00F752BF" w:rsidP="006D385B">
            <w:pPr>
              <w:pStyle w:val="InfoBlue"/>
            </w:pPr>
            <w:r>
              <w:t>Osoba zajmująca się zarządzaniem zawartością witryny internetowej</w:t>
            </w:r>
          </w:p>
        </w:tc>
        <w:tc>
          <w:tcPr>
            <w:tcW w:w="3960" w:type="dxa"/>
          </w:tcPr>
          <w:p w:rsidR="00F752BF" w:rsidRPr="00F752BF" w:rsidRDefault="00F752BF" w:rsidP="006D385B">
            <w:pPr>
              <w:pStyle w:val="InfoBlue"/>
            </w:pPr>
            <w:r>
              <w:t>Zajmuje się utrzymaniem aktualności informacji znajdujących się w witrynie</w:t>
            </w:r>
            <w:r>
              <w:br/>
              <w:t>Określa wymagania dotyczące obsługi serwisu</w:t>
            </w:r>
          </w:p>
        </w:tc>
      </w:tr>
    </w:tbl>
    <w:p w:rsidR="00685AA7" w:rsidRPr="00A6356D" w:rsidRDefault="00685AA7">
      <w:pPr>
        <w:pStyle w:val="Tekstpodstawowy"/>
        <w:rPr>
          <w:lang w:val="pl-PL"/>
        </w:rPr>
      </w:pPr>
    </w:p>
    <w:p w:rsidR="00685AA7" w:rsidRPr="00A6356D" w:rsidRDefault="00E6561F">
      <w:pPr>
        <w:pStyle w:val="Nagwek2"/>
        <w:rPr>
          <w:lang w:val="pl-PL"/>
        </w:rPr>
      </w:pPr>
      <w:r w:rsidRPr="00A6356D">
        <w:rPr>
          <w:lang w:val="pl-PL"/>
        </w:rPr>
        <w:t>Podsumowanie użytkowników</w:t>
      </w:r>
    </w:p>
    <w:p w:rsidR="00E6561F" w:rsidRPr="00A6356D" w:rsidRDefault="00E6561F" w:rsidP="00E6561F">
      <w:pPr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RPr="00A6356D" w:rsidTr="00854915">
        <w:trPr>
          <w:tblHeader/>
        </w:trPr>
        <w:tc>
          <w:tcPr>
            <w:tcW w:w="1890" w:type="dxa"/>
          </w:tcPr>
          <w:p w:rsidR="00E6561F" w:rsidRPr="00A6356D" w:rsidRDefault="00E6561F" w:rsidP="00854915">
            <w:pPr>
              <w:rPr>
                <w:b/>
                <w:bCs/>
                <w:lang w:val="pl-PL"/>
              </w:rPr>
            </w:pPr>
            <w:r w:rsidRPr="00A6356D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:rsidR="00E6561F" w:rsidRPr="00A6356D" w:rsidRDefault="00E6561F" w:rsidP="00854915">
            <w:pPr>
              <w:rPr>
                <w:b/>
                <w:bCs/>
                <w:lang w:val="pl-PL"/>
              </w:rPr>
            </w:pPr>
            <w:r w:rsidRPr="00A6356D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:rsidR="00E6561F" w:rsidRPr="00A6356D" w:rsidRDefault="00410C79" w:rsidP="0085491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Uprawnienia</w:t>
            </w:r>
          </w:p>
        </w:tc>
      </w:tr>
      <w:tr w:rsidR="00E6561F" w:rsidRPr="00503C90" w:rsidTr="00854915">
        <w:tc>
          <w:tcPr>
            <w:tcW w:w="1890" w:type="dxa"/>
          </w:tcPr>
          <w:p w:rsidR="00E6561F" w:rsidRPr="00A6356D" w:rsidRDefault="00503C90" w:rsidP="006D385B">
            <w:pPr>
              <w:pStyle w:val="InfoBlue"/>
            </w:pPr>
            <w:r>
              <w:t>Gość</w:t>
            </w:r>
          </w:p>
        </w:tc>
        <w:tc>
          <w:tcPr>
            <w:tcW w:w="2610" w:type="dxa"/>
          </w:tcPr>
          <w:p w:rsidR="00E6561F" w:rsidRDefault="00503C90" w:rsidP="006D385B">
            <w:pPr>
              <w:pStyle w:val="InfoBlue"/>
            </w:pPr>
            <w:r>
              <w:t xml:space="preserve">Użytkownik przeglądający witrynę </w:t>
            </w:r>
          </w:p>
        </w:tc>
        <w:tc>
          <w:tcPr>
            <w:tcW w:w="3960" w:type="dxa"/>
          </w:tcPr>
          <w:p w:rsidR="00503C90" w:rsidRDefault="00503C90" w:rsidP="006D385B">
            <w:pPr>
              <w:pStyle w:val="InfoBlue"/>
              <w:numPr>
                <w:ilvl w:val="0"/>
                <w:numId w:val="31"/>
              </w:numPr>
            </w:pPr>
            <w:r>
              <w:t xml:space="preserve">Przeglądanie oferty kwiaciarni </w:t>
            </w:r>
          </w:p>
          <w:p w:rsidR="00503C90" w:rsidRDefault="00503C90" w:rsidP="00503C90">
            <w:pPr>
              <w:pStyle w:val="Tekstpodstawowy"/>
              <w:numPr>
                <w:ilvl w:val="0"/>
                <w:numId w:val="31"/>
              </w:numPr>
            </w:pPr>
            <w:r>
              <w:t>Przeglądanie danych kontaktowych kwiaciarni</w:t>
            </w:r>
          </w:p>
          <w:p w:rsidR="00503C90" w:rsidRPr="00503C90" w:rsidRDefault="00503C90" w:rsidP="00503C90">
            <w:pPr>
              <w:pStyle w:val="Tekstpodstawowy"/>
              <w:numPr>
                <w:ilvl w:val="0"/>
                <w:numId w:val="31"/>
              </w:numPr>
              <w:rPr>
                <w:lang w:val="pl-PL"/>
              </w:rPr>
            </w:pPr>
            <w:r w:rsidRPr="00503C90">
              <w:rPr>
                <w:lang w:val="pl-PL"/>
              </w:rPr>
              <w:t xml:space="preserve">Możliwość rejestracji w serwisie w </w:t>
            </w:r>
            <w:r>
              <w:rPr>
                <w:lang w:val="pl-PL"/>
              </w:rPr>
              <w:t>celu uzyskania loginu i hasła</w:t>
            </w:r>
          </w:p>
        </w:tc>
      </w:tr>
      <w:tr w:rsidR="00503C90" w:rsidRPr="00503C90" w:rsidTr="00854915">
        <w:tc>
          <w:tcPr>
            <w:tcW w:w="1890" w:type="dxa"/>
          </w:tcPr>
          <w:p w:rsidR="00503C90" w:rsidRDefault="00503C90" w:rsidP="006D385B">
            <w:pPr>
              <w:pStyle w:val="InfoBlue"/>
            </w:pPr>
            <w:r>
              <w:t>Klient</w:t>
            </w:r>
          </w:p>
        </w:tc>
        <w:tc>
          <w:tcPr>
            <w:tcW w:w="2610" w:type="dxa"/>
          </w:tcPr>
          <w:p w:rsidR="00503C90" w:rsidRDefault="00503C90" w:rsidP="006D385B">
            <w:pPr>
              <w:pStyle w:val="InfoBlue"/>
            </w:pPr>
            <w:r>
              <w:t xml:space="preserve">Uzytkownik zalogowany mogący składać zamówienia </w:t>
            </w:r>
          </w:p>
        </w:tc>
        <w:tc>
          <w:tcPr>
            <w:tcW w:w="3960" w:type="dxa"/>
          </w:tcPr>
          <w:p w:rsidR="00503C90" w:rsidRDefault="00503C90" w:rsidP="006D385B">
            <w:pPr>
              <w:pStyle w:val="InfoBlue"/>
              <w:numPr>
                <w:ilvl w:val="0"/>
                <w:numId w:val="31"/>
              </w:numPr>
            </w:pPr>
            <w:r>
              <w:t>Uprawnienia gościa</w:t>
            </w:r>
            <w:r w:rsidR="007F1BA2">
              <w:t xml:space="preserve"> oprócz rejestracji </w:t>
            </w:r>
          </w:p>
          <w:p w:rsidR="007F1BA2" w:rsidRDefault="007F1BA2" w:rsidP="00503C9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 dodawanie pozycji z ofery do koszyka </w:t>
            </w:r>
          </w:p>
          <w:p w:rsidR="007F1BA2" w:rsidRDefault="007F1BA2" w:rsidP="00503C9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 skladanie zamówienia i opłacanie go </w:t>
            </w:r>
          </w:p>
          <w:p w:rsidR="007F1BA2" w:rsidRDefault="007F1BA2" w:rsidP="00503C9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 wybór miejsca i sposobu dostawy</w:t>
            </w:r>
          </w:p>
          <w:p w:rsidR="007F1BA2" w:rsidRDefault="007F1BA2" w:rsidP="00503C9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 wyrażanie opinii na temat zrealizowanych zamówień </w:t>
            </w:r>
          </w:p>
          <w:p w:rsidR="007F1BA2" w:rsidRPr="00503C90" w:rsidRDefault="007F1BA2" w:rsidP="00503C9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 śledzenie statusu zamowienia</w:t>
            </w:r>
          </w:p>
        </w:tc>
      </w:tr>
      <w:tr w:rsidR="007F1BA2" w:rsidRPr="00503C90" w:rsidTr="00854915">
        <w:tc>
          <w:tcPr>
            <w:tcW w:w="1890" w:type="dxa"/>
          </w:tcPr>
          <w:p w:rsidR="007F1BA2" w:rsidRDefault="007F1BA2" w:rsidP="006D385B">
            <w:pPr>
              <w:pStyle w:val="InfoBlue"/>
            </w:pPr>
            <w:r>
              <w:t>Kurier</w:t>
            </w:r>
          </w:p>
        </w:tc>
        <w:tc>
          <w:tcPr>
            <w:tcW w:w="2610" w:type="dxa"/>
          </w:tcPr>
          <w:p w:rsidR="007F1BA2" w:rsidRDefault="007F1BA2" w:rsidP="006D385B">
            <w:pPr>
              <w:pStyle w:val="InfoBlue"/>
            </w:pPr>
            <w:r>
              <w:t xml:space="preserve">Osoba dostarczająca zamówienia </w:t>
            </w:r>
          </w:p>
        </w:tc>
        <w:tc>
          <w:tcPr>
            <w:tcW w:w="3960" w:type="dxa"/>
          </w:tcPr>
          <w:p w:rsidR="007F1BA2" w:rsidRDefault="007F1BA2" w:rsidP="006D385B">
            <w:pPr>
              <w:pStyle w:val="InfoBlue"/>
              <w:numPr>
                <w:ilvl w:val="0"/>
                <w:numId w:val="31"/>
              </w:numPr>
            </w:pPr>
            <w:r>
              <w:t xml:space="preserve">Przelądanie listy zamówień </w:t>
            </w:r>
          </w:p>
          <w:p w:rsidR="007F1BA2" w:rsidRDefault="007F1BA2" w:rsidP="007F1B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- zmiana statusu zamówienia na (doręczone/zrealizowane)</w:t>
            </w:r>
          </w:p>
          <w:p w:rsidR="007F1BA2" w:rsidRDefault="007F1BA2" w:rsidP="007F1B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 sledzenie statusu zamówień</w:t>
            </w:r>
          </w:p>
          <w:p w:rsidR="007F1BA2" w:rsidRPr="007F1BA2" w:rsidRDefault="007F1BA2" w:rsidP="007F1B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 dostęp do danych teleadresowych odbiory zamówienia </w:t>
            </w:r>
          </w:p>
        </w:tc>
      </w:tr>
      <w:tr w:rsidR="007F1BA2" w:rsidRPr="00503C90" w:rsidTr="00854915">
        <w:tc>
          <w:tcPr>
            <w:tcW w:w="1890" w:type="dxa"/>
          </w:tcPr>
          <w:p w:rsidR="007F1BA2" w:rsidRDefault="007F1BA2" w:rsidP="006D385B">
            <w:pPr>
              <w:pStyle w:val="InfoBlue"/>
            </w:pPr>
            <w:r>
              <w:lastRenderedPageBreak/>
              <w:t>Administrator</w:t>
            </w:r>
          </w:p>
        </w:tc>
        <w:tc>
          <w:tcPr>
            <w:tcW w:w="2610" w:type="dxa"/>
          </w:tcPr>
          <w:p w:rsidR="007F1BA2" w:rsidRDefault="007F1BA2" w:rsidP="006D385B">
            <w:pPr>
              <w:pStyle w:val="InfoBlue"/>
            </w:pPr>
            <w:r>
              <w:t>Osoba zarządzająca treścią witryny</w:t>
            </w:r>
          </w:p>
        </w:tc>
        <w:tc>
          <w:tcPr>
            <w:tcW w:w="3960" w:type="dxa"/>
          </w:tcPr>
          <w:p w:rsidR="007F1BA2" w:rsidRDefault="007F1BA2" w:rsidP="006D385B">
            <w:pPr>
              <w:pStyle w:val="InfoBlue"/>
              <w:numPr>
                <w:ilvl w:val="0"/>
                <w:numId w:val="31"/>
              </w:numPr>
            </w:pPr>
            <w:r>
              <w:t>Modyfikacja oferty kwiaciarni internetowej</w:t>
            </w:r>
          </w:p>
          <w:p w:rsidR="007F1BA2" w:rsidRDefault="007F1BA2" w:rsidP="007F1BA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 zarządzanie kontami użytkowników </w:t>
            </w:r>
          </w:p>
          <w:p w:rsidR="007F1BA2" w:rsidRPr="007F1BA2" w:rsidRDefault="007F1BA2" w:rsidP="007F1BA2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270037" w:rsidRPr="00503C90" w:rsidTr="00854915">
        <w:tc>
          <w:tcPr>
            <w:tcW w:w="1890" w:type="dxa"/>
          </w:tcPr>
          <w:p w:rsidR="00270037" w:rsidRDefault="00270037" w:rsidP="006D385B">
            <w:pPr>
              <w:pStyle w:val="InfoBlue"/>
            </w:pPr>
            <w:r>
              <w:t>Kierownik</w:t>
            </w:r>
          </w:p>
        </w:tc>
        <w:tc>
          <w:tcPr>
            <w:tcW w:w="2610" w:type="dxa"/>
          </w:tcPr>
          <w:p w:rsidR="00270037" w:rsidRDefault="00270037" w:rsidP="006D385B">
            <w:pPr>
              <w:pStyle w:val="InfoBlue"/>
            </w:pPr>
            <w:r>
              <w:t>Osoba odpowiadająca za skargi/opinie</w:t>
            </w:r>
          </w:p>
        </w:tc>
        <w:tc>
          <w:tcPr>
            <w:tcW w:w="3960" w:type="dxa"/>
          </w:tcPr>
          <w:p w:rsidR="00270037" w:rsidRDefault="00270037" w:rsidP="006D385B">
            <w:pPr>
              <w:pStyle w:val="InfoBlue"/>
              <w:numPr>
                <w:ilvl w:val="0"/>
                <w:numId w:val="31"/>
              </w:numPr>
            </w:pPr>
            <w:r>
              <w:t>Odpowiadanie na opinie wystawiane przez klientów</w:t>
            </w:r>
          </w:p>
          <w:p w:rsidR="00C674AC" w:rsidRPr="00270037" w:rsidRDefault="00270037" w:rsidP="00C674AC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- analiza ocen wystawianych w opiniach przez klientów</w:t>
            </w:r>
          </w:p>
        </w:tc>
      </w:tr>
      <w:tr w:rsidR="00C674AC" w:rsidRPr="00503C90" w:rsidTr="00854915">
        <w:tc>
          <w:tcPr>
            <w:tcW w:w="1890" w:type="dxa"/>
          </w:tcPr>
          <w:p w:rsidR="00C674AC" w:rsidRDefault="00C674AC" w:rsidP="006D385B">
            <w:pPr>
              <w:pStyle w:val="InfoBlue"/>
            </w:pPr>
            <w:r>
              <w:t>Florysta</w:t>
            </w:r>
          </w:p>
        </w:tc>
        <w:tc>
          <w:tcPr>
            <w:tcW w:w="2610" w:type="dxa"/>
          </w:tcPr>
          <w:p w:rsidR="00C674AC" w:rsidRDefault="00C674AC" w:rsidP="006D385B">
            <w:pPr>
              <w:pStyle w:val="InfoBlue"/>
            </w:pPr>
            <w:r>
              <w:t>Osoba odpowiadająca za zapewnienie wyrobu florystycznego zamówionego przez klienta</w:t>
            </w:r>
          </w:p>
        </w:tc>
        <w:tc>
          <w:tcPr>
            <w:tcW w:w="3960" w:type="dxa"/>
          </w:tcPr>
          <w:p w:rsidR="00C674AC" w:rsidRDefault="00C674AC" w:rsidP="006D385B">
            <w:pPr>
              <w:pStyle w:val="InfoBlue"/>
              <w:numPr>
                <w:ilvl w:val="0"/>
                <w:numId w:val="31"/>
              </w:numPr>
            </w:pPr>
            <w:r>
              <w:t>Zmienianie statusu zamówienia</w:t>
            </w:r>
          </w:p>
        </w:tc>
      </w:tr>
    </w:tbl>
    <w:p w:rsidR="00E6561F" w:rsidRPr="00503C90" w:rsidRDefault="00E6561F" w:rsidP="00E6561F">
      <w:pPr>
        <w:rPr>
          <w:lang w:val="pl-PL"/>
        </w:rPr>
      </w:pPr>
    </w:p>
    <w:p w:rsidR="00685AA7" w:rsidRDefault="00E6561F">
      <w:pPr>
        <w:pStyle w:val="Nagwek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r>
        <w:t>Opis produktu</w:t>
      </w:r>
      <w:bookmarkEnd w:id="6"/>
      <w:bookmarkEnd w:id="7"/>
      <w:bookmarkEnd w:id="8"/>
      <w:bookmarkEnd w:id="9"/>
    </w:p>
    <w:p w:rsidR="00685AA7" w:rsidRDefault="00E6561F">
      <w:pPr>
        <w:pStyle w:val="Nagwek2"/>
      </w:pPr>
      <w:r>
        <w:t>Potrzeby i cechy</w:t>
      </w:r>
    </w:p>
    <w:p w:rsidR="00685AA7" w:rsidRDefault="00685AA7" w:rsidP="006D385B">
      <w:pPr>
        <w:pStyle w:val="InfoBlue"/>
      </w:pP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4704"/>
        <w:gridCol w:w="1276"/>
      </w:tblGrid>
      <w:tr w:rsidR="00685AA7" w:rsidTr="00CD131D"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Potrzeba</w:t>
            </w:r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4704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Cechy</w:t>
            </w:r>
          </w:p>
        </w:tc>
        <w:tc>
          <w:tcPr>
            <w:tcW w:w="127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685AA7" w:rsidTr="00CD131D">
        <w:tc>
          <w:tcPr>
            <w:tcW w:w="2802" w:type="dxa"/>
          </w:tcPr>
          <w:p w:rsidR="00685AA7" w:rsidRDefault="00270037">
            <w:pPr>
              <w:pStyle w:val="Tekstpodstawowy"/>
              <w:ind w:left="0"/>
            </w:pPr>
            <w:r>
              <w:t xml:space="preserve">Płatność online </w:t>
            </w:r>
          </w:p>
        </w:tc>
        <w:tc>
          <w:tcPr>
            <w:tcW w:w="1275" w:type="dxa"/>
          </w:tcPr>
          <w:p w:rsidR="00685AA7" w:rsidRDefault="006A640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4704" w:type="dxa"/>
          </w:tcPr>
          <w:p w:rsidR="00685AA7" w:rsidRDefault="00CD131D">
            <w:pPr>
              <w:pStyle w:val="Tekstpodstawowy"/>
              <w:ind w:left="0"/>
            </w:pPr>
            <w:r>
              <w:t xml:space="preserve">Klient po złożeniu zamówienia może za nie zapłacić korzystając z usług bankowości elektronicznej wybranego banku. </w:t>
            </w:r>
          </w:p>
        </w:tc>
        <w:tc>
          <w:tcPr>
            <w:tcW w:w="1276" w:type="dxa"/>
          </w:tcPr>
          <w:p w:rsidR="00685AA7" w:rsidRDefault="006A640E">
            <w:pPr>
              <w:pStyle w:val="Tekstpodstawowy"/>
              <w:ind w:left="0"/>
            </w:pPr>
            <w: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Pr="00270037" w:rsidRDefault="00270037">
            <w:pPr>
              <w:pStyle w:val="Tekstpodstawowy"/>
              <w:ind w:left="0"/>
              <w:rPr>
                <w:lang w:val="pl-PL"/>
              </w:rPr>
            </w:pPr>
            <w:r w:rsidRPr="00270037">
              <w:rPr>
                <w:lang w:val="pl-PL"/>
              </w:rPr>
              <w:t>Wysyłanie e-maili z potw</w:t>
            </w:r>
            <w:r>
              <w:rPr>
                <w:lang w:val="pl-PL"/>
              </w:rPr>
              <w:t>ierdzeniem rejestracji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 podaniu danych rejestracyjnych przez nowego użytkownika serwisu zostaje wysłany e-mail z linkiem aktywacyjnym potwierdzającym rejestrację w serwisie</w:t>
            </w:r>
          </w:p>
        </w:tc>
        <w:tc>
          <w:tcPr>
            <w:tcW w:w="1276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P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Wysyłanie e-maili z linkiem do zmiany hasła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może chcieć zresetować hasło do swojego konta w serwisie. W tym celu </w:t>
            </w:r>
            <w:r w:rsidR="00C674AC">
              <w:rPr>
                <w:lang w:val="pl-PL"/>
              </w:rPr>
              <w:t xml:space="preserve">przed zalogowaniem </w:t>
            </w:r>
            <w:r>
              <w:rPr>
                <w:lang w:val="pl-PL"/>
              </w:rPr>
              <w:t xml:space="preserve">podaje on w formularzu e-mail powiązany z jego kontem. Gdy konto z podanym e-mailem zostało znalezione w bazie, zostaje wysłany e-mail z linkiem kierującym do strony z formularzem zmiany hasła </w:t>
            </w:r>
          </w:p>
        </w:tc>
        <w:tc>
          <w:tcPr>
            <w:tcW w:w="1276" w:type="dxa"/>
          </w:tcPr>
          <w:p w:rsidR="00270037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Wysylanie e-maili z potwierdzeniem złożenia zamówienia oraz zmianami jego statusu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 udanym złożeniu zamówienia i wybraniu odpowiednich opcji opłaty i odstawy, zostaje wysłany e-mail do klienta z potwierdzeniem złożenia zamówienia</w:t>
            </w:r>
          </w:p>
        </w:tc>
        <w:tc>
          <w:tcPr>
            <w:tcW w:w="1276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Obsługa koszyka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Koszyk zawiera produkty (tu: wyroby kwiatowe), których zamówieniem jest zainteresowany klient. Po przejściu na strone zawierającą zawartość koszyka, można z niego produkty usuwać bądź złożyć z nich zamówienie. </w:t>
            </w:r>
          </w:p>
        </w:tc>
        <w:tc>
          <w:tcPr>
            <w:tcW w:w="1276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Mozliwość składania opinii o zamówieniu wraz z oceną 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 zakończeniu realizacji zamówienia, klient może wystawić opinię o przebiegu i jakości zamówienia jak i wystawić ocenę w skali 1-6.</w:t>
            </w:r>
          </w:p>
        </w:tc>
        <w:tc>
          <w:tcPr>
            <w:tcW w:w="1276" w:type="dxa"/>
          </w:tcPr>
          <w:p w:rsidR="00270037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Określanie sposobu i miejsca dostawy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D131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Klient składając zamówienie ma możliwość wyboru sposobu i miejsca dostawy zamówionego wyrobu. Możliwy jest odbiór osobisty bądź dostawa pod wskazany adres</w:t>
            </w:r>
          </w:p>
        </w:tc>
        <w:tc>
          <w:tcPr>
            <w:tcW w:w="1276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2700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Logowanie polega na podaniu loginu i hasła. Użytkownik zalogowany ma dostęp do przypisanych do jego konta treści. </w:t>
            </w:r>
          </w:p>
        </w:tc>
        <w:tc>
          <w:tcPr>
            <w:tcW w:w="1276" w:type="dxa"/>
          </w:tcPr>
          <w:p w:rsidR="00270037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270037" w:rsidRPr="00270037" w:rsidTr="00CD131D">
        <w:tc>
          <w:tcPr>
            <w:tcW w:w="2802" w:type="dxa"/>
          </w:tcPr>
          <w:p w:rsidR="00270037" w:rsidRDefault="00F7762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Listowanie zamówień </w:t>
            </w:r>
            <w:r w:rsidR="00B964F1">
              <w:rPr>
                <w:lang w:val="pl-PL"/>
              </w:rPr>
              <w:t>wraz z filtrowaniem po statusie</w:t>
            </w:r>
          </w:p>
        </w:tc>
        <w:tc>
          <w:tcPr>
            <w:tcW w:w="1275" w:type="dxa"/>
          </w:tcPr>
          <w:p w:rsidR="00270037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270037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może widzieć wszystkie swoje zamówienia wraz z ich statusem. Może je filtrować wg podanego statusu. Opcję taką powinien posiadać też Kurier jak i Kierownik kwiaciarni.  </w:t>
            </w:r>
          </w:p>
        </w:tc>
        <w:tc>
          <w:tcPr>
            <w:tcW w:w="1276" w:type="dxa"/>
          </w:tcPr>
          <w:p w:rsidR="00270037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F77620" w:rsidRPr="00270037" w:rsidTr="00CD131D">
        <w:tc>
          <w:tcPr>
            <w:tcW w:w="2802" w:type="dxa"/>
          </w:tcPr>
          <w:p w:rsidR="00F77620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Odpowiadanie na opinie klientów</w:t>
            </w:r>
          </w:p>
        </w:tc>
        <w:tc>
          <w:tcPr>
            <w:tcW w:w="1275" w:type="dxa"/>
          </w:tcPr>
          <w:p w:rsidR="00F77620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4704" w:type="dxa"/>
          </w:tcPr>
          <w:p w:rsidR="00F77620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Kierownik może odpowiadać na opinie wystawiane przez klientów.</w:t>
            </w:r>
          </w:p>
        </w:tc>
        <w:tc>
          <w:tcPr>
            <w:tcW w:w="1276" w:type="dxa"/>
          </w:tcPr>
          <w:p w:rsidR="00F77620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6A640E" w:rsidRPr="00270037" w:rsidTr="00CD131D">
        <w:tc>
          <w:tcPr>
            <w:tcW w:w="2802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Listowanie wszystkich ocen wystawionych przez klientów wraz z filtrowaniem </w:t>
            </w:r>
          </w:p>
        </w:tc>
        <w:tc>
          <w:tcPr>
            <w:tcW w:w="1275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4704" w:type="dxa"/>
          </w:tcPr>
          <w:p w:rsidR="006A640E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Kierownik może listować wszystkie wystawione przez klientów opinie i filtrować je po odpowiednich parametrach np. dacie wystawienia lub ocenie. </w:t>
            </w:r>
          </w:p>
        </w:tc>
        <w:tc>
          <w:tcPr>
            <w:tcW w:w="1276" w:type="dxa"/>
          </w:tcPr>
          <w:p w:rsidR="006A640E" w:rsidRPr="00270037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6A640E" w:rsidRPr="00270037" w:rsidTr="00CD131D">
        <w:tc>
          <w:tcPr>
            <w:tcW w:w="2802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modyfikacji oferty kwiaciarni</w:t>
            </w:r>
          </w:p>
        </w:tc>
        <w:tc>
          <w:tcPr>
            <w:tcW w:w="1275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6A640E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Administrator może dodawać, usuwać lub modyfikować pozycje w aktualnej ofercie kwiaciarni. </w:t>
            </w:r>
          </w:p>
        </w:tc>
        <w:tc>
          <w:tcPr>
            <w:tcW w:w="1276" w:type="dxa"/>
          </w:tcPr>
          <w:p w:rsidR="006A640E" w:rsidRPr="00270037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6A640E" w:rsidRPr="00270037" w:rsidTr="00CD131D">
        <w:tc>
          <w:tcPr>
            <w:tcW w:w="2802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Zmiana statusu zamówienia</w:t>
            </w:r>
          </w:p>
        </w:tc>
        <w:tc>
          <w:tcPr>
            <w:tcW w:w="1275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6A640E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Kurier oraz Florysta mogą zmieniać status zamówienia w celu poinformowania klienta o przebiegu jego zamówienia</w:t>
            </w:r>
          </w:p>
        </w:tc>
        <w:tc>
          <w:tcPr>
            <w:tcW w:w="1276" w:type="dxa"/>
          </w:tcPr>
          <w:p w:rsidR="006A640E" w:rsidRDefault="006A64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6A640E" w:rsidRPr="00270037" w:rsidTr="00CD131D">
        <w:tc>
          <w:tcPr>
            <w:tcW w:w="2802" w:type="dxa"/>
          </w:tcPr>
          <w:p w:rsidR="006A640E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aktualnej oferty kwiaciarni dla gościa i klienta</w:t>
            </w:r>
          </w:p>
        </w:tc>
        <w:tc>
          <w:tcPr>
            <w:tcW w:w="1275" w:type="dxa"/>
          </w:tcPr>
          <w:p w:rsidR="006A640E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6A640E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aktualnej oferty kwiaciarni wraz z możliwością dodania do koszyka (Klient)</w:t>
            </w:r>
          </w:p>
        </w:tc>
        <w:tc>
          <w:tcPr>
            <w:tcW w:w="1276" w:type="dxa"/>
          </w:tcPr>
          <w:p w:rsidR="006A640E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Modyfikacja danych </w:t>
            </w:r>
            <w:r w:rsidR="00C674AC">
              <w:rPr>
                <w:lang w:val="pl-PL"/>
              </w:rPr>
              <w:t>użytkownika</w:t>
            </w:r>
            <w:r>
              <w:rPr>
                <w:lang w:val="pl-PL"/>
              </w:rPr>
              <w:t xml:space="preserve"> w tym zmiana loginu i hasła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B964F1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Zalogowani użytkownicy mogą zmieniać swoje dane w tym login i hasło do serwisu. 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Tworzenie własnych kompozycji kwiatowych na podstawie podanej listy dostępnych kwiatów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4704" w:type="dxa"/>
          </w:tcPr>
          <w:p w:rsidR="00B964F1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Na postawie listy składowych wyrobu florystycznego, klient może stworzyć swoją własną kompozycję poprzez wybranie typu i ilości każdej składowej. 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Listowanie dostępnych kwiatów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4704" w:type="dxa"/>
          </w:tcPr>
          <w:p w:rsidR="00B964F1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Listowanie dostępnych składowych wyrobu florystycznego potrzebne do skomponowania własnej kompozycji. 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Dodawanie dodatkowych uwag do zamówienia 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4704" w:type="dxa"/>
          </w:tcPr>
          <w:p w:rsidR="00B964F1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Klient w trakcie składania zamówienia może wypełnić pole ‘Uwagi’ podając dodatkowe informacje do zamówienia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Komunikacja z klientem poprzez witrynę internetową (obejmuję listę otrzymanych wiadomości)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4704" w:type="dxa"/>
          </w:tcPr>
          <w:p w:rsidR="00B964F1" w:rsidRPr="00270037" w:rsidRDefault="00C674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Możliwość komunikacji z klientem poprzez stronę internetową kwiaciarni. Strona zawiera skrzynkę pocztową w której znajduje się historia konwersacji. </w:t>
            </w:r>
            <w:r w:rsidR="005C5998">
              <w:rPr>
                <w:lang w:val="pl-PL"/>
              </w:rPr>
              <w:t>Prowadzic rozmowę z klientem może Florysta, Kierownik bądź kurier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B964F1" w:rsidRPr="00270037" w:rsidTr="00CD131D">
        <w:tc>
          <w:tcPr>
            <w:tcW w:w="2802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Obsługa kodów rabatowych</w:t>
            </w:r>
          </w:p>
        </w:tc>
        <w:tc>
          <w:tcPr>
            <w:tcW w:w="1275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4704" w:type="dxa"/>
          </w:tcPr>
          <w:p w:rsidR="00B964F1" w:rsidRPr="00270037" w:rsidRDefault="005C599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Klient podczas składania zamówienia może podać kod rabatowy uprawniający do zmiejszenia ceny za zamówienie. Kod musi występować w bazie dostępnych kodów rabatowych. </w:t>
            </w:r>
          </w:p>
        </w:tc>
        <w:tc>
          <w:tcPr>
            <w:tcW w:w="1276" w:type="dxa"/>
          </w:tcPr>
          <w:p w:rsidR="00B964F1" w:rsidRDefault="00B964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</w:tbl>
    <w:p w:rsidR="00E6561F" w:rsidRDefault="00E6561F" w:rsidP="00E6561F">
      <w:pPr>
        <w:pStyle w:val="Nagwek2"/>
      </w:pPr>
      <w:r>
        <w:t>Inne wymagania produktowe</w:t>
      </w:r>
    </w:p>
    <w:p w:rsidR="00816C1B" w:rsidRDefault="00E6561F" w:rsidP="006D385B">
      <w:pPr>
        <w:pStyle w:val="InfoBlue"/>
      </w:pPr>
      <w: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Planowane wydanie</w:t>
            </w:r>
          </w:p>
        </w:tc>
      </w:tr>
      <w:tr w:rsidR="00F77620" w:rsidRPr="00F77620">
        <w:tc>
          <w:tcPr>
            <w:tcW w:w="3936" w:type="dxa"/>
          </w:tcPr>
          <w:p w:rsidR="00F77620" w:rsidRPr="00F77620" w:rsidRDefault="00F77620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Witryna dostępna na urządzeniach mobilnych</w:t>
            </w:r>
          </w:p>
        </w:tc>
        <w:tc>
          <w:tcPr>
            <w:tcW w:w="1134" w:type="dxa"/>
          </w:tcPr>
          <w:p w:rsidR="00F77620" w:rsidRPr="00F77620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:rsidR="00F77620" w:rsidRPr="00F77620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F77620" w:rsidRPr="00F77620">
        <w:tc>
          <w:tcPr>
            <w:tcW w:w="3936" w:type="dxa"/>
          </w:tcPr>
          <w:p w:rsidR="00F77620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Strona po pierwszym logowaniu oferuje tutorial</w:t>
            </w:r>
            <w:r w:rsidR="00E60C31">
              <w:rPr>
                <w:lang w:val="pl-PL"/>
              </w:rPr>
              <w:t xml:space="preserve"> </w:t>
            </w:r>
            <w:r w:rsidR="00F77620">
              <w:rPr>
                <w:lang w:val="pl-PL"/>
              </w:rPr>
              <w:t xml:space="preserve"> </w:t>
            </w:r>
          </w:p>
        </w:tc>
        <w:tc>
          <w:tcPr>
            <w:tcW w:w="1134" w:type="dxa"/>
          </w:tcPr>
          <w:p w:rsidR="00F77620" w:rsidRPr="00F77620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835" w:type="dxa"/>
          </w:tcPr>
          <w:p w:rsidR="00F77620" w:rsidRPr="00F77620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6D385B" w:rsidRPr="00F77620">
        <w:tc>
          <w:tcPr>
            <w:tcW w:w="3936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Strona przy pierwszej wizycie zachęca do rejestracji</w:t>
            </w:r>
          </w:p>
        </w:tc>
        <w:tc>
          <w:tcPr>
            <w:tcW w:w="1134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6D385B" w:rsidRPr="00F77620">
        <w:tc>
          <w:tcPr>
            <w:tcW w:w="3936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Strona przy kompozycji zamówienia wyświetla podpowiedzi</w:t>
            </w:r>
          </w:p>
        </w:tc>
        <w:tc>
          <w:tcPr>
            <w:tcW w:w="1134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6D385B" w:rsidRPr="00F77620">
        <w:tc>
          <w:tcPr>
            <w:tcW w:w="3936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Zapewnienie bazy danych pozwalającej na gromadzenie danych o klientach, zamówieniach i opiniach</w:t>
            </w:r>
          </w:p>
        </w:tc>
        <w:tc>
          <w:tcPr>
            <w:tcW w:w="1134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</w:p>
        </w:tc>
      </w:tr>
      <w:tr w:rsidR="006D385B" w:rsidRPr="00F77620">
        <w:tc>
          <w:tcPr>
            <w:tcW w:w="3936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Witryna jest estetyczna na wszystkich popularnych przeglądarkach internetowych</w:t>
            </w:r>
          </w:p>
        </w:tc>
        <w:tc>
          <w:tcPr>
            <w:tcW w:w="1134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:rsidR="006D385B" w:rsidRDefault="006D385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2B4085" w:rsidRPr="00F77620" w:rsidRDefault="002B4085" w:rsidP="00816C1B">
      <w:pPr>
        <w:pStyle w:val="Tekstpodstawowy"/>
        <w:ind w:left="0"/>
        <w:rPr>
          <w:lang w:val="pl-PL"/>
        </w:rPr>
      </w:pPr>
    </w:p>
    <w:sectPr w:rsidR="002B4085" w:rsidRPr="00F7762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97" w:rsidRDefault="00991E97">
      <w:pPr>
        <w:spacing w:line="240" w:lineRule="auto"/>
      </w:pPr>
      <w:r>
        <w:separator/>
      </w:r>
    </w:p>
  </w:endnote>
  <w:endnote w:type="continuationSeparator" w:id="0">
    <w:p w:rsidR="00991E97" w:rsidRDefault="00991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76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7620" w:rsidRDefault="00F7762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7620" w:rsidRDefault="00F7762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386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7620" w:rsidRDefault="00F77620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C09E8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F77620" w:rsidRDefault="00F776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97" w:rsidRDefault="00991E97">
      <w:pPr>
        <w:spacing w:line="240" w:lineRule="auto"/>
      </w:pPr>
      <w:r>
        <w:separator/>
      </w:r>
    </w:p>
  </w:footnote>
  <w:footnote w:type="continuationSeparator" w:id="0">
    <w:p w:rsidR="00991E97" w:rsidRDefault="00991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7620">
      <w:tc>
        <w:tcPr>
          <w:tcW w:w="6379" w:type="dxa"/>
        </w:tcPr>
        <w:p w:rsidR="00F77620" w:rsidRDefault="00F77620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B93648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F77620" w:rsidRDefault="00F7762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F77620">
      <w:tc>
        <w:tcPr>
          <w:tcW w:w="6379" w:type="dxa"/>
        </w:tcPr>
        <w:p w:rsidR="00F77620" w:rsidRDefault="00F77620">
          <w:r>
            <w:t>Wizja</w:t>
          </w:r>
        </w:p>
      </w:tc>
      <w:tc>
        <w:tcPr>
          <w:tcW w:w="3179" w:type="dxa"/>
        </w:tcPr>
        <w:p w:rsidR="00F77620" w:rsidRDefault="00F77620">
          <w:r>
            <w:t xml:space="preserve">  Data:  &lt;dd/mmm/yy&gt;</w:t>
          </w:r>
        </w:p>
      </w:tc>
    </w:tr>
  </w:tbl>
  <w:p w:rsidR="00F77620" w:rsidRDefault="00F776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1C7EAC"/>
    <w:multiLevelType w:val="hybridMultilevel"/>
    <w:tmpl w:val="46686516"/>
    <w:lvl w:ilvl="0" w:tplc="C53E8C6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5D1EDB"/>
    <w:multiLevelType w:val="multilevel"/>
    <w:tmpl w:val="043CB6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95004F"/>
    <w:multiLevelType w:val="hybridMultilevel"/>
    <w:tmpl w:val="0B5AF464"/>
    <w:lvl w:ilvl="0" w:tplc="D7C2E13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17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48"/>
    <w:rsid w:val="00003863"/>
    <w:rsid w:val="00085149"/>
    <w:rsid w:val="000C09E8"/>
    <w:rsid w:val="0019590E"/>
    <w:rsid w:val="001F3290"/>
    <w:rsid w:val="00270037"/>
    <w:rsid w:val="002B4085"/>
    <w:rsid w:val="00375A4A"/>
    <w:rsid w:val="00410C79"/>
    <w:rsid w:val="00503C90"/>
    <w:rsid w:val="0052614A"/>
    <w:rsid w:val="005C5998"/>
    <w:rsid w:val="00685AA7"/>
    <w:rsid w:val="006A640E"/>
    <w:rsid w:val="006D385B"/>
    <w:rsid w:val="007F1BA2"/>
    <w:rsid w:val="00816C1B"/>
    <w:rsid w:val="00854915"/>
    <w:rsid w:val="00991E97"/>
    <w:rsid w:val="009F69C0"/>
    <w:rsid w:val="00A6356D"/>
    <w:rsid w:val="00A9118A"/>
    <w:rsid w:val="00AB355D"/>
    <w:rsid w:val="00AE4979"/>
    <w:rsid w:val="00B54B55"/>
    <w:rsid w:val="00B93648"/>
    <w:rsid w:val="00B964F1"/>
    <w:rsid w:val="00BF5DC2"/>
    <w:rsid w:val="00C674AC"/>
    <w:rsid w:val="00CD131D"/>
    <w:rsid w:val="00E60C31"/>
    <w:rsid w:val="00E6561F"/>
    <w:rsid w:val="00F752BF"/>
    <w:rsid w:val="00F7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9F25F"/>
  <w15:chartTrackingRefBased/>
  <w15:docId w15:val="{43AD97E4-E8B1-4706-8EA3-31264011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pacing w:line="240" w:lineRule="atLeast"/>
    </w:p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6D385B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l-PL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lanow\Download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252</TotalTime>
  <Pages>5</Pages>
  <Words>1130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Malanowska, Karolina</dc:creator>
  <cp:keywords>CTPClassification=CTP_NWR:VisualMarkings=</cp:keywords>
  <dc:description/>
  <cp:lastModifiedBy>student445-07</cp:lastModifiedBy>
  <cp:revision>7</cp:revision>
  <cp:lastPrinted>2001-03-15T12:26:00Z</cp:lastPrinted>
  <dcterms:created xsi:type="dcterms:W3CDTF">2017-10-09T07:36:00Z</dcterms:created>
  <dcterms:modified xsi:type="dcterms:W3CDTF">2017-10-16T08:35:00Z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5972b14f-64c2-4f50-b0ea-51e08943abe3</vt:lpwstr>
  </property>
  <property fmtid="{D5CDD505-2E9C-101B-9397-08002B2CF9AE}" pid="3" name="CTP_TimeStamp">
    <vt:lpwstr>2017-10-09 10:00:32Z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